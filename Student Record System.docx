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Content>
        <w:p w:rsidR="000A0FCD" w:rsidRDefault="00034383">
          <w:pPr>
            <w:rPr>
              <w:noProof/>
            </w:rPr>
          </w:pPr>
          <w:r>
            <w:rPr>
              <w:noProof/>
              <w:lang w:eastAsia="en-US" w:bidi="bn-BD"/>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761365</wp:posOffset>
                    </wp:positionV>
                    <wp:extent cx="5791200" cy="6905625"/>
                    <wp:effectExtent l="0" t="0" r="12700" b="9525"/>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905625"/>
                            </a:xfrm>
                            <a:prstGeom prst="rect">
                              <a:avLst/>
                            </a:prstGeom>
                            <a:noFill/>
                            <a:ln w="6350">
                              <a:noFill/>
                            </a:ln>
                            <a:effectLst/>
                          </wps:spPr>
                          <wps:txbx>
                            <w:txbxContent>
                              <w:p w:rsidR="00A650A7" w:rsidRDefault="00A650A7">
                                <w:pPr>
                                  <w:pStyle w:val="Title"/>
                                </w:pPr>
                                <w:sdt>
                                  <w:sdtPr>
                                    <w:rPr>
                                      <w:b/>
                                      <w:bCs/>
                                    </w:rPr>
                                    <w:alias w:val="Title"/>
                                    <w:tag w:val=""/>
                                    <w:id w:val="1992982809"/>
                                    <w:placeholder>
                                      <w:docPart w:val="889648D88A0147AE9C02C6B420798D90"/>
                                    </w:placeholder>
                                    <w:dataBinding w:prefixMappings="xmlns:ns0='http://purl.org/dc/elements/1.1/' xmlns:ns1='http://schemas.openxmlformats.org/package/2006/metadata/core-properties' " w:xpath="/ns1:coreProperties[1]/ns0:title[1]" w:storeItemID="{6C3C8BC8-F283-45AE-878A-BAB7291924A1}"/>
                                    <w:text/>
                                  </w:sdtPr>
                                  <w:sdtContent>
                                    <w:r w:rsidRPr="00BD17F6">
                                      <w:rPr>
                                        <w:b/>
                                        <w:bCs/>
                                      </w:rPr>
                                      <w:t>Student Record System</w:t>
                                    </w:r>
                                  </w:sdtContent>
                                </w:sdt>
                              </w:p>
                              <w:p w:rsidR="00A650A7" w:rsidRDefault="00A650A7">
                                <w:pPr>
                                  <w:pStyle w:val="Subtitle"/>
                                </w:pPr>
                                <w:r>
                                  <w:t xml:space="preserve"> </w:t>
                                </w:r>
                              </w:p>
                              <w:p w:rsidR="00A650A7" w:rsidRDefault="00A650A7" w:rsidP="00D8133F">
                                <w:pPr>
                                  <w:pStyle w:val="Abstract"/>
                                  <w:rPr>
                                    <w:color w:val="auto"/>
                                  </w:rPr>
                                </w:pPr>
                                <w:sdt>
                                  <w:sdtPr>
                                    <w:rPr>
                                      <w:color w:val="auto"/>
                                    </w:rPr>
                                    <w:alias w:val="Abstract"/>
                                    <w:id w:val="-73747390"/>
                                    <w:placeholder>
                                      <w:docPart w:val="FB61A69D4C5B412BAE7150416B756C87"/>
                                    </w:placeholder>
                                    <w:dataBinding w:prefixMappings="xmlns:ns0='http://schemas.microsoft.com/office/2006/coverPageProps'" w:xpath="/ns0:CoverPageProperties[1]/ns0:Abstract[1]" w:storeItemID="{55AF091B-3C7A-41E3-B477-F2FDAA23CFDA}"/>
                                    <w:text/>
                                  </w:sdtPr>
                                  <w:sdtContent>
                                    <w:r w:rsidRPr="00D8133F">
                                      <w:rPr>
                                        <w:color w:val="auto"/>
                                      </w:rPr>
                                      <w:t>This Project was realized by:</w:t>
                                    </w:r>
                                  </w:sdtContent>
                                </w:sdt>
                                <w:r w:rsidRPr="00D8133F">
                                  <w:rPr>
                                    <w:color w:val="auto"/>
                                  </w:rPr>
                                  <w:t xml:space="preserve">  </w:t>
                                </w:r>
                                <w:r>
                                  <w:rPr>
                                    <w:color w:val="auto"/>
                                  </w:rPr>
                                  <w:t xml:space="preserve">                 </w:t>
                                </w:r>
                              </w:p>
                              <w:p w:rsidR="00A650A7" w:rsidRPr="00D8133F" w:rsidRDefault="00A650A7" w:rsidP="00D8133F">
                                <w:pPr>
                                  <w:pStyle w:val="Abstract"/>
                                  <w:numPr>
                                    <w:ilvl w:val="0"/>
                                    <w:numId w:val="26"/>
                                  </w:numPr>
                                  <w:spacing w:after="0"/>
                                </w:pPr>
                                <w:r w:rsidRPr="00D8133F">
                                  <w:rPr>
                                    <w:color w:val="auto"/>
                                  </w:rPr>
                                  <w:t xml:space="preserve">Fopa Yuffon Amadou Olabi [154446]; </w:t>
                                </w:r>
                              </w:p>
                              <w:p w:rsidR="00A650A7" w:rsidRPr="00D8133F" w:rsidRDefault="00A650A7" w:rsidP="00D8133F">
                                <w:pPr>
                                  <w:pStyle w:val="Abstract"/>
                                  <w:numPr>
                                    <w:ilvl w:val="0"/>
                                    <w:numId w:val="26"/>
                                  </w:numPr>
                                  <w:spacing w:after="0"/>
                                </w:pPr>
                                <w:r w:rsidRPr="00D8133F">
                                  <w:rPr>
                                    <w:color w:val="auto"/>
                                  </w:rPr>
                                  <w:t xml:space="preserve">Hassan Amadu [154309]; </w:t>
                                </w:r>
                              </w:p>
                              <w:p w:rsidR="00A650A7" w:rsidRPr="004277FC" w:rsidRDefault="00A650A7" w:rsidP="00D8133F">
                                <w:pPr>
                                  <w:pStyle w:val="Abstract"/>
                                  <w:numPr>
                                    <w:ilvl w:val="0"/>
                                    <w:numId w:val="26"/>
                                  </w:numPr>
                                  <w:spacing w:after="0"/>
                                </w:pPr>
                                <w:r w:rsidRPr="00D8133F">
                                  <w:rPr>
                                    <w:color w:val="auto"/>
                                  </w:rPr>
                                  <w:t>Kum Einstein Chu [154312].</w:t>
                                </w:r>
                              </w:p>
                              <w:p w:rsidR="00A650A7" w:rsidRPr="004277FC" w:rsidRDefault="00A650A7" w:rsidP="004277FC">
                                <w:pPr>
                                  <w:pStyle w:val="Abstract"/>
                                  <w:spacing w:after="0"/>
                                  <w:ind w:left="0"/>
                                </w:pPr>
                              </w:p>
                              <w:p w:rsidR="00A650A7" w:rsidRDefault="00A650A7" w:rsidP="004277FC">
                                <w:pPr>
                                  <w:pStyle w:val="Abstract"/>
                                  <w:spacing w:after="0"/>
                                  <w:ind w:left="0"/>
                                  <w:jc w:val="center"/>
                                </w:pPr>
                                <w:r>
                                  <w:t>Supervised By:</w:t>
                                </w:r>
                              </w:p>
                              <w:p w:rsidR="00A650A7" w:rsidRDefault="00A650A7" w:rsidP="004277FC">
                                <w:pPr>
                                  <w:pStyle w:val="Abstract"/>
                                  <w:spacing w:before="0" w:after="0"/>
                                  <w:ind w:left="0"/>
                                  <w:jc w:val="center"/>
                                </w:pPr>
                                <w:r>
                                  <w:rPr>
                                    <w:rFonts w:ascii="Calibri" w:hAnsi="Calibri" w:cs="Calibri"/>
                                    <w:kern w:val="0"/>
                                    <w:lang w:bidi="bn-BD"/>
                                  </w:rPr>
                                  <w:t>Sir. Md. Moniruzzaman</w:t>
                                </w:r>
                              </w:p>
                              <w:p w:rsidR="00A650A7" w:rsidRDefault="00A650A7" w:rsidP="004277FC">
                                <w:pPr>
                                  <w:pStyle w:val="Abstract"/>
                                  <w:spacing w:after="0"/>
                                  <w:ind w:left="3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59.95pt;width:456pt;height:543.7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" filled="f" stroked="f" strokeweight=".5pt">
                    <v:textbox inset="0,0,0,0">
                      <w:txbxContent>
                        <w:p w:rsidR="00A650A7" w:rsidRDefault="00A650A7">
                          <w:pPr>
                            <w:pStyle w:val="Title"/>
                          </w:pPr>
                          <w:sdt>
                            <w:sdtPr>
                              <w:rPr>
                                <w:b/>
                                <w:bCs/>
                              </w:rPr>
                              <w:alias w:val="Title"/>
                              <w:tag w:val=""/>
                              <w:id w:val="1992982809"/>
                              <w:placeholder>
                                <w:docPart w:val="889648D88A0147AE9C02C6B420798D90"/>
                              </w:placeholder>
                              <w:dataBinding w:prefixMappings="xmlns:ns0='http://purl.org/dc/elements/1.1/' xmlns:ns1='http://schemas.openxmlformats.org/package/2006/metadata/core-properties' " w:xpath="/ns1:coreProperties[1]/ns0:title[1]" w:storeItemID="{6C3C8BC8-F283-45AE-878A-BAB7291924A1}"/>
                              <w:text/>
                            </w:sdtPr>
                            <w:sdtContent>
                              <w:r w:rsidRPr="00BD17F6">
                                <w:rPr>
                                  <w:b/>
                                  <w:bCs/>
                                </w:rPr>
                                <w:t>Student Record System</w:t>
                              </w:r>
                            </w:sdtContent>
                          </w:sdt>
                        </w:p>
                        <w:p w:rsidR="00A650A7" w:rsidRDefault="00A650A7">
                          <w:pPr>
                            <w:pStyle w:val="Subtitle"/>
                          </w:pPr>
                          <w:r>
                            <w:t xml:space="preserve"> </w:t>
                          </w:r>
                        </w:p>
                        <w:p w:rsidR="00A650A7" w:rsidRDefault="00A650A7" w:rsidP="00D8133F">
                          <w:pPr>
                            <w:pStyle w:val="Abstract"/>
                            <w:rPr>
                              <w:color w:val="auto"/>
                            </w:rPr>
                          </w:pPr>
                          <w:sdt>
                            <w:sdtPr>
                              <w:rPr>
                                <w:color w:val="auto"/>
                              </w:rPr>
                              <w:alias w:val="Abstract"/>
                              <w:id w:val="-73747390"/>
                              <w:placeholder>
                                <w:docPart w:val="FB61A69D4C5B412BAE7150416B756C87"/>
                              </w:placeholder>
                              <w:dataBinding w:prefixMappings="xmlns:ns0='http://schemas.microsoft.com/office/2006/coverPageProps'" w:xpath="/ns0:CoverPageProperties[1]/ns0:Abstract[1]" w:storeItemID="{55AF091B-3C7A-41E3-B477-F2FDAA23CFDA}"/>
                              <w:text/>
                            </w:sdtPr>
                            <w:sdtContent>
                              <w:r w:rsidRPr="00D8133F">
                                <w:rPr>
                                  <w:color w:val="auto"/>
                                </w:rPr>
                                <w:t>This Project was realized by:</w:t>
                              </w:r>
                            </w:sdtContent>
                          </w:sdt>
                          <w:r w:rsidRPr="00D8133F">
                            <w:rPr>
                              <w:color w:val="auto"/>
                            </w:rPr>
                            <w:t xml:space="preserve">  </w:t>
                          </w:r>
                          <w:r>
                            <w:rPr>
                              <w:color w:val="auto"/>
                            </w:rPr>
                            <w:t xml:space="preserve">                 </w:t>
                          </w:r>
                        </w:p>
                        <w:p w:rsidR="00A650A7" w:rsidRPr="00D8133F" w:rsidRDefault="00A650A7" w:rsidP="00D8133F">
                          <w:pPr>
                            <w:pStyle w:val="Abstract"/>
                            <w:numPr>
                              <w:ilvl w:val="0"/>
                              <w:numId w:val="26"/>
                            </w:numPr>
                            <w:spacing w:after="0"/>
                          </w:pPr>
                          <w:r w:rsidRPr="00D8133F">
                            <w:rPr>
                              <w:color w:val="auto"/>
                            </w:rPr>
                            <w:t xml:space="preserve">Fopa Yuffon Amadou Olabi [154446]; </w:t>
                          </w:r>
                        </w:p>
                        <w:p w:rsidR="00A650A7" w:rsidRPr="00D8133F" w:rsidRDefault="00A650A7" w:rsidP="00D8133F">
                          <w:pPr>
                            <w:pStyle w:val="Abstract"/>
                            <w:numPr>
                              <w:ilvl w:val="0"/>
                              <w:numId w:val="26"/>
                            </w:numPr>
                            <w:spacing w:after="0"/>
                          </w:pPr>
                          <w:r w:rsidRPr="00D8133F">
                            <w:rPr>
                              <w:color w:val="auto"/>
                            </w:rPr>
                            <w:t xml:space="preserve">Hassan Amadu [154309]; </w:t>
                          </w:r>
                        </w:p>
                        <w:p w:rsidR="00A650A7" w:rsidRPr="004277FC" w:rsidRDefault="00A650A7" w:rsidP="00D8133F">
                          <w:pPr>
                            <w:pStyle w:val="Abstract"/>
                            <w:numPr>
                              <w:ilvl w:val="0"/>
                              <w:numId w:val="26"/>
                            </w:numPr>
                            <w:spacing w:after="0"/>
                          </w:pPr>
                          <w:r w:rsidRPr="00D8133F">
                            <w:rPr>
                              <w:color w:val="auto"/>
                            </w:rPr>
                            <w:t>Kum Einstein Chu [154312].</w:t>
                          </w:r>
                        </w:p>
                        <w:p w:rsidR="00A650A7" w:rsidRPr="004277FC" w:rsidRDefault="00A650A7" w:rsidP="004277FC">
                          <w:pPr>
                            <w:pStyle w:val="Abstract"/>
                            <w:spacing w:after="0"/>
                            <w:ind w:left="0"/>
                          </w:pPr>
                        </w:p>
                        <w:p w:rsidR="00A650A7" w:rsidRDefault="00A650A7" w:rsidP="004277FC">
                          <w:pPr>
                            <w:pStyle w:val="Abstract"/>
                            <w:spacing w:after="0"/>
                            <w:ind w:left="0"/>
                            <w:jc w:val="center"/>
                          </w:pPr>
                          <w:r>
                            <w:t>Supervised By:</w:t>
                          </w:r>
                        </w:p>
                        <w:p w:rsidR="00A650A7" w:rsidRDefault="00A650A7" w:rsidP="004277FC">
                          <w:pPr>
                            <w:pStyle w:val="Abstract"/>
                            <w:spacing w:before="0" w:after="0"/>
                            <w:ind w:left="0"/>
                            <w:jc w:val="center"/>
                          </w:pPr>
                          <w:r>
                            <w:rPr>
                              <w:rFonts w:ascii="Calibri" w:hAnsi="Calibri" w:cs="Calibri"/>
                              <w:kern w:val="0"/>
                              <w:lang w:bidi="bn-BD"/>
                            </w:rPr>
                            <w:t>Sir. Md. Moniruzzaman</w:t>
                          </w:r>
                        </w:p>
                        <w:p w:rsidR="00A650A7" w:rsidRDefault="00A650A7" w:rsidP="004277FC">
                          <w:pPr>
                            <w:pStyle w:val="Abstract"/>
                            <w:spacing w:after="0"/>
                            <w:ind w:left="3600"/>
                          </w:pPr>
                        </w:p>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bidi="bn-BD"/>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Content>
                                  <w:p w:rsidR="00A650A7" w:rsidRDefault="00A650A7">
                                    <w:pPr>
                                      <w:pStyle w:val="NoSpacing"/>
                                      <w:rPr>
                                        <w:kern w:val="20"/>
                                      </w:rPr>
                                    </w:pPr>
                                    <w:r>
                                      <w:rPr>
                                        <w:kern w:val="20"/>
                                      </w:rPr>
                                      <w:t>IUT Dhaka</w:t>
                                    </w:r>
                                  </w:p>
                                </w:sdtContent>
                              </w:sdt>
                              <w:p w:rsidR="00A650A7" w:rsidRDefault="00A650A7">
                                <w:pPr>
                                  <w:pStyle w:val="NoSpacing"/>
                                </w:pPr>
                                <w:sdt>
                                  <w:sdtPr>
                                    <w:alias w:val="Street Address"/>
                                    <w:tag w:val="Street Address"/>
                                    <w:id w:val="-1160768377"/>
                                    <w:dataBinding w:prefixMappings="xmlns:ns0='http://schemas.microsoft.com/office/2006/coverPageProps' " w:xpath="/ns0:CoverPageProperties[1]/ns0:CompanyAddress[1]" w:storeItemID="{55AF091B-3C7A-41E3-B477-F2FDAA23CFDA}"/>
                                    <w:text w:multiLine="1"/>
                                  </w:sdtPr>
                                  <w:sdtContent>
                                    <w:r>
                                      <w:t>Board Bazar, Gazipur – 1704, Bangladesh</w:t>
                                    </w:r>
                                  </w:sdtContent>
                                </w:sdt>
                              </w:p>
                              <w:p w:rsidR="00A650A7" w:rsidRDefault="00A650A7">
                                <w:pPr>
                                  <w:pStyle w:val="NoSpacing"/>
                                </w:pPr>
                                <w:r>
                                  <w:rPr>
                                    <w:rStyle w:val="Strong"/>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Content>
                                    <w:r>
                                      <w:t>+8801630850283</w:t>
                                    </w:r>
                                  </w:sdtContent>
                                </w:sdt>
                              </w:p>
                              <w:p w:rsidR="00A650A7" w:rsidRDefault="00A650A7">
                                <w:pPr>
                                  <w:pStyle w:val="NoSpacing"/>
                                </w:pPr>
                                <w:r>
                                  <w:rPr>
                                    <w:rStyle w:val="Strong"/>
                                  </w:rPr>
                                  <w:t>Email</w:t>
                                </w:r>
                                <w:r>
                                  <w:t xml:space="preserve"> </w:t>
                                </w:r>
                                <w:sdt>
                                  <w:sdtPr>
                                    <w:alias w:val="Fax"/>
                                    <w:tag w:val="Fax"/>
                                    <w:id w:val="258885103"/>
                                    <w:dataBinding w:prefixMappings="xmlns:ns0='http://schemas.microsoft.com/office/2006/coverPageProps' " w:xpath="/ns0:CoverPageProperties[1]/ns0:CompanyFax[1]" w:storeItemID="{55AF091B-3C7A-41E3-B477-F2FDAA23CFDA}"/>
                                    <w:text/>
                                  </w:sdtPr>
                                  <w:sdtContent>
                                    <w:r>
                                      <w:t>amadou.elhabi237@gmail.com</w:t>
                                    </w:r>
                                  </w:sdtContent>
                                </w:sdt>
                              </w:p>
                              <w:sdt>
                                <w:sdtPr>
                                  <w:alias w:val="Website"/>
                                  <w:tag w:val="Website"/>
                                  <w:id w:val="665754443"/>
                                  <w:dataBinding w:prefixMappings="xmlns:ns0='http://purl.org/dc/elements/1.1/' xmlns:ns1='http://schemas.openxmlformats.org/package/2006/metadata/core-properties' " w:xpath="/ns1:coreProperties[1]/ns1:keywords[1]" w:storeItemID="{6C3C8BC8-F283-45AE-878A-BAB7291924A1}"/>
                                  <w:text/>
                                </w:sdtPr>
                                <w:sdtContent>
                                  <w:p w:rsidR="00A650A7" w:rsidRDefault="00A650A7">
                                    <w:r>
                                      <w:t>www.facebook.com/amadou.yuffon.olabi</w:t>
                                    </w:r>
                                  </w:p>
                                </w:sdtContent>
                              </w:sdt>
                              <w:p w:rsidR="00A650A7" w:rsidRDefault="00A650A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Content>
                            <w:p w:rsidR="00A650A7" w:rsidRDefault="00A650A7">
                              <w:pPr>
                                <w:pStyle w:val="NoSpacing"/>
                                <w:rPr>
                                  <w:kern w:val="20"/>
                                </w:rPr>
                              </w:pPr>
                              <w:r>
                                <w:rPr>
                                  <w:kern w:val="20"/>
                                </w:rPr>
                                <w:t>IUT Dhaka</w:t>
                              </w:r>
                            </w:p>
                          </w:sdtContent>
                        </w:sdt>
                        <w:p w:rsidR="00A650A7" w:rsidRDefault="00A650A7">
                          <w:pPr>
                            <w:pStyle w:val="NoSpacing"/>
                          </w:pPr>
                          <w:sdt>
                            <w:sdtPr>
                              <w:alias w:val="Street Address"/>
                              <w:tag w:val="Street Address"/>
                              <w:id w:val="-1160768377"/>
                              <w:dataBinding w:prefixMappings="xmlns:ns0='http://schemas.microsoft.com/office/2006/coverPageProps' " w:xpath="/ns0:CoverPageProperties[1]/ns0:CompanyAddress[1]" w:storeItemID="{55AF091B-3C7A-41E3-B477-F2FDAA23CFDA}"/>
                              <w:text w:multiLine="1"/>
                            </w:sdtPr>
                            <w:sdtContent>
                              <w:r>
                                <w:t>Board Bazar, Gazipur – 1704, Bangladesh</w:t>
                              </w:r>
                            </w:sdtContent>
                          </w:sdt>
                        </w:p>
                        <w:p w:rsidR="00A650A7" w:rsidRDefault="00A650A7">
                          <w:pPr>
                            <w:pStyle w:val="NoSpacing"/>
                          </w:pPr>
                          <w:r>
                            <w:rPr>
                              <w:rStyle w:val="Strong"/>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Content>
                              <w:r>
                                <w:t>+8801630850283</w:t>
                              </w:r>
                            </w:sdtContent>
                          </w:sdt>
                        </w:p>
                        <w:p w:rsidR="00A650A7" w:rsidRDefault="00A650A7">
                          <w:pPr>
                            <w:pStyle w:val="NoSpacing"/>
                          </w:pPr>
                          <w:r>
                            <w:rPr>
                              <w:rStyle w:val="Strong"/>
                            </w:rPr>
                            <w:t>Email</w:t>
                          </w:r>
                          <w:r>
                            <w:t xml:space="preserve"> </w:t>
                          </w:r>
                          <w:sdt>
                            <w:sdtPr>
                              <w:alias w:val="Fax"/>
                              <w:tag w:val="Fax"/>
                              <w:id w:val="258885103"/>
                              <w:dataBinding w:prefixMappings="xmlns:ns0='http://schemas.microsoft.com/office/2006/coverPageProps' " w:xpath="/ns0:CoverPageProperties[1]/ns0:CompanyFax[1]" w:storeItemID="{55AF091B-3C7A-41E3-B477-F2FDAA23CFDA}"/>
                              <w:text/>
                            </w:sdtPr>
                            <w:sdtContent>
                              <w:r>
                                <w:t>amadou.elhabi237@gmail.com</w:t>
                              </w:r>
                            </w:sdtContent>
                          </w:sdt>
                        </w:p>
                        <w:sdt>
                          <w:sdtPr>
                            <w:alias w:val="Website"/>
                            <w:tag w:val="Website"/>
                            <w:id w:val="665754443"/>
                            <w:dataBinding w:prefixMappings="xmlns:ns0='http://purl.org/dc/elements/1.1/' xmlns:ns1='http://schemas.openxmlformats.org/package/2006/metadata/core-properties' " w:xpath="/ns1:coreProperties[1]/ns1:keywords[1]" w:storeItemID="{6C3C8BC8-F283-45AE-878A-BAB7291924A1}"/>
                            <w:text/>
                          </w:sdtPr>
                          <w:sdtContent>
                            <w:p w:rsidR="00A650A7" w:rsidRDefault="00A650A7">
                              <w:r>
                                <w:t>www.facebook.com/amadou.yuffon.olabi</w:t>
                              </w:r>
                            </w:p>
                          </w:sdtContent>
                        </w:sdt>
                        <w:p w:rsidR="00A650A7" w:rsidRDefault="00A650A7"/>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0A0FCD" w:rsidRDefault="00034383">
          <w:pPr>
            <w:pStyle w:val="TOCHeading"/>
          </w:pPr>
          <w:r>
            <w:t>Contents</w:t>
          </w:r>
        </w:p>
        <w:p w:rsidR="000A0FCD" w:rsidRDefault="00034383">
          <w:pPr>
            <w:pStyle w:val="TOC1"/>
            <w:rPr>
              <w:color w:val="auto"/>
              <w:kern w:val="0"/>
              <w:szCs w:val="22"/>
            </w:rPr>
          </w:pPr>
          <w:r>
            <w:fldChar w:fldCharType="begin"/>
          </w:r>
          <w:r>
            <w:instrText xml:space="preserve"> TOC \o "1-1" \h \z \u </w:instrText>
          </w:r>
          <w:r>
            <w:fldChar w:fldCharType="separate"/>
          </w:r>
          <w:hyperlink w:anchor="_Toc325634774" w:history="1">
            <w:r w:rsidR="004277FC" w:rsidRPr="00B71DBC">
              <w:rPr>
                <w:sz w:val="32"/>
                <w:szCs w:val="32"/>
              </w:rPr>
              <w:t>Outlook on Project</w:t>
            </w:r>
            <w:r>
              <w:rPr>
                <w:webHidden/>
              </w:rPr>
              <w:tab/>
            </w:r>
            <w:r>
              <w:rPr>
                <w:webHidden/>
              </w:rPr>
              <w:fldChar w:fldCharType="begin"/>
            </w:r>
            <w:r>
              <w:rPr>
                <w:webHidden/>
              </w:rPr>
              <w:instrText xml:space="preserve"> PAGEREF _Toc325634774 \h </w:instrText>
            </w:r>
            <w:r>
              <w:rPr>
                <w:webHidden/>
              </w:rPr>
              <w:fldChar w:fldCharType="separate"/>
            </w:r>
            <w:r w:rsidR="00AD1F4C">
              <w:rPr>
                <w:b/>
                <w:bCs/>
                <w:webHidden/>
              </w:rPr>
              <w:t>Error! Bookmark not defined.</w:t>
            </w:r>
            <w:r>
              <w:rPr>
                <w:webHidden/>
              </w:rPr>
              <w:fldChar w:fldCharType="end"/>
            </w:r>
          </w:hyperlink>
        </w:p>
        <w:p w:rsidR="00D47E17" w:rsidRPr="00D47E17" w:rsidRDefault="00034383" w:rsidP="00D47E17">
          <w:pPr>
            <w:pStyle w:val="TOC1"/>
          </w:pPr>
          <w:hyperlink w:anchor="_Toc325634775" w:history="1">
            <w:r w:rsidR="00B71DBC">
              <w:rPr>
                <w:rStyle w:val="Hyperlink"/>
                <w:sz w:val="32"/>
                <w:szCs w:val="32"/>
              </w:rPr>
              <w:t>Purpose of Student Record System</w:t>
            </w:r>
            <w:r>
              <w:rPr>
                <w:webHidden/>
              </w:rPr>
              <w:tab/>
            </w:r>
            <w:r>
              <w:rPr>
                <w:webHidden/>
              </w:rPr>
              <w:fldChar w:fldCharType="begin"/>
            </w:r>
            <w:r>
              <w:rPr>
                <w:webHidden/>
              </w:rPr>
              <w:instrText xml:space="preserve"> PAGEREF _Toc325634775 \h </w:instrText>
            </w:r>
            <w:r>
              <w:rPr>
                <w:webHidden/>
              </w:rPr>
              <w:fldChar w:fldCharType="separate"/>
            </w:r>
            <w:r w:rsidR="00AD1F4C">
              <w:rPr>
                <w:b/>
                <w:bCs/>
                <w:webHidden/>
              </w:rPr>
              <w:t>Error! Bookmark not defined.</w:t>
            </w:r>
            <w:r>
              <w:rPr>
                <w:webHidden/>
              </w:rPr>
              <w:fldChar w:fldCharType="end"/>
            </w:r>
          </w:hyperlink>
        </w:p>
        <w:p w:rsidR="000A0FCD" w:rsidRDefault="00034383">
          <w:pPr>
            <w:pStyle w:val="TOC1"/>
            <w:rPr>
              <w:color w:val="auto"/>
              <w:kern w:val="0"/>
              <w:szCs w:val="22"/>
            </w:rPr>
          </w:pPr>
          <w:hyperlink w:anchor="_Toc325634776" w:history="1">
            <w:r w:rsidR="00B71DBC" w:rsidRPr="00B71DBC">
              <w:rPr>
                <w:sz w:val="32"/>
                <w:szCs w:val="32"/>
              </w:rPr>
              <w:t>Benefits of the Student Record System</w:t>
            </w:r>
            <w:r>
              <w:rPr>
                <w:webHidden/>
              </w:rPr>
              <w:tab/>
            </w:r>
            <w:r>
              <w:rPr>
                <w:webHidden/>
              </w:rPr>
              <w:fldChar w:fldCharType="begin"/>
            </w:r>
            <w:r>
              <w:rPr>
                <w:webHidden/>
              </w:rPr>
              <w:instrText xml:space="preserve"> PAGEREF _Toc325634776 \h </w:instrText>
            </w:r>
            <w:r>
              <w:rPr>
                <w:webHidden/>
              </w:rPr>
              <w:fldChar w:fldCharType="separate"/>
            </w:r>
            <w:r w:rsidR="00AD1F4C">
              <w:rPr>
                <w:b/>
                <w:bCs/>
                <w:webHidden/>
              </w:rPr>
              <w:t>Error! Bookmark not defined.</w:t>
            </w:r>
            <w:r>
              <w:rPr>
                <w:webHidden/>
              </w:rPr>
              <w:fldChar w:fldCharType="end"/>
            </w:r>
          </w:hyperlink>
        </w:p>
        <w:p w:rsidR="000A0FCD" w:rsidRDefault="00034383" w:rsidP="00B71DBC">
          <w:pPr>
            <w:pStyle w:val="TOC1"/>
            <w:rPr>
              <w:color w:val="auto"/>
              <w:kern w:val="0"/>
              <w:szCs w:val="22"/>
            </w:rPr>
          </w:pPr>
          <w:hyperlink w:anchor="_Toc325634777" w:history="1">
            <w:r w:rsidR="00B71DBC" w:rsidRPr="00B71DBC">
              <w:rPr>
                <w:sz w:val="32"/>
                <w:szCs w:val="32"/>
              </w:rPr>
              <w:t>Structure of the project Design</w:t>
            </w:r>
            <w:r>
              <w:rPr>
                <w:webHidden/>
              </w:rPr>
              <w:tab/>
            </w:r>
            <w:r w:rsidR="00D47E17">
              <w:rPr>
                <w:webHidden/>
              </w:rPr>
              <w:t>4</w:t>
            </w:r>
            <w:r>
              <w:rPr>
                <w:webHidden/>
              </w:rPr>
              <w:fldChar w:fldCharType="begin"/>
            </w:r>
            <w:r>
              <w:rPr>
                <w:webHidden/>
              </w:rPr>
              <w:instrText xml:space="preserve"> PAGEREF _Toc325634777 \h </w:instrText>
            </w:r>
            <w:r>
              <w:rPr>
                <w:webHidden/>
              </w:rPr>
              <w:fldChar w:fldCharType="separate"/>
            </w:r>
            <w:r w:rsidR="00AD1F4C">
              <w:rPr>
                <w:b/>
                <w:bCs/>
                <w:webHidden/>
              </w:rPr>
              <w:t>Error! Bookmark not defined.</w:t>
            </w:r>
            <w:r>
              <w:rPr>
                <w:webHidden/>
              </w:rPr>
              <w:fldChar w:fldCharType="end"/>
            </w:r>
          </w:hyperlink>
        </w:p>
        <w:p w:rsidR="000A0FCD" w:rsidRDefault="00034383">
          <w:pPr>
            <w:rPr>
              <w:b/>
              <w:bCs/>
              <w:noProof/>
            </w:rPr>
          </w:pPr>
          <w:r>
            <w:fldChar w:fldCharType="end"/>
          </w:r>
        </w:p>
      </w:sdtContent>
    </w:sdt>
    <w:p w:rsidR="000A0FCD" w:rsidRDefault="000A0FCD">
      <w:pPr>
        <w:sectPr w:rsidR="000A0FCD" w:rsidSect="00A21DB7">
          <w:headerReference w:type="default" r:id="rId11"/>
          <w:pgSz w:w="12240" w:h="15840" w:code="1"/>
          <w:pgMar w:top="2520" w:right="1555" w:bottom="1800" w:left="1555" w:header="864"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rsidR="00AA1532" w:rsidRDefault="00AA1532" w:rsidP="00AA1532">
      <w:pPr>
        <w:pStyle w:val="HeaderShaded"/>
        <w:ind w:left="0"/>
      </w:pPr>
      <w:r>
        <w:rPr>
          <w:szCs w:val="48"/>
        </w:rPr>
        <w:lastRenderedPageBreak/>
        <w:t>Outlook on Project</w:t>
      </w:r>
    </w:p>
    <w:p w:rsidR="00B71DBC" w:rsidRDefault="00B71DBC" w:rsidP="00B71DBC">
      <w:pPr>
        <w:jc w:val="center"/>
        <w:rPr>
          <w:sz w:val="48"/>
          <w:szCs w:val="48"/>
        </w:rPr>
      </w:pPr>
    </w:p>
    <w:p w:rsidR="00B71DBC" w:rsidRPr="00AA1532" w:rsidRDefault="00B71DBC" w:rsidP="00B71DBC">
      <w:pPr>
        <w:jc w:val="center"/>
        <w:rPr>
          <w:b/>
          <w:bCs/>
          <w:sz w:val="48"/>
          <w:szCs w:val="48"/>
        </w:rPr>
      </w:pPr>
      <w:r w:rsidRPr="00AA1532">
        <w:rPr>
          <w:b/>
          <w:bCs/>
          <w:sz w:val="48"/>
          <w:szCs w:val="48"/>
        </w:rPr>
        <w:t>Outlook on Project</w:t>
      </w:r>
    </w:p>
    <w:p w:rsidR="00B71DBC" w:rsidRDefault="00B71DBC" w:rsidP="00B71DBC">
      <w:pPr>
        <w:jc w:val="center"/>
      </w:pPr>
    </w:p>
    <w:p w:rsidR="00B71DBC" w:rsidRDefault="00B71DBC" w:rsidP="00B71DBC">
      <w:pPr>
        <w:jc w:val="center"/>
      </w:pPr>
    </w:p>
    <w:p w:rsidR="00D47E17" w:rsidRPr="00AA1532" w:rsidRDefault="00B71DBC" w:rsidP="00A21DB7">
      <w:pPr>
        <w:jc w:val="center"/>
        <w:rPr>
          <w:sz w:val="36"/>
          <w:szCs w:val="36"/>
        </w:rPr>
      </w:pPr>
      <w:r w:rsidRPr="00AA1532">
        <w:rPr>
          <w:sz w:val="36"/>
          <w:szCs w:val="36"/>
        </w:rPr>
        <w:t>Student record is, by definition, any written information about a student. Student records can be described in terms of their contents (e.g., courses taken, grade point averages, personal information). The maintenance of extensive, accurate, historical, and current data about individual students is essential to the functioning of schools and school districts, and can promote effective educational practices at all levels of the education system. The contents of the student record are determined by the uses of the records. Typical contents include family information, courses taken and grades and other information that is used by the education system to promote student success and provide appropriate services. Some of this information should be standard across classrooms and school.</w:t>
      </w:r>
    </w:p>
    <w:p w:rsidR="00AA1532" w:rsidRDefault="00AA1532" w:rsidP="00A21DB7">
      <w:pPr>
        <w:jc w:val="center"/>
        <w:rPr>
          <w:sz w:val="32"/>
          <w:szCs w:val="32"/>
        </w:rPr>
      </w:pPr>
    </w:p>
    <w:p w:rsidR="00AA1532" w:rsidRDefault="00AA1532">
      <w:pPr>
        <w:rPr>
          <w:sz w:val="32"/>
          <w:szCs w:val="32"/>
        </w:rPr>
      </w:pPr>
      <w:r>
        <w:rPr>
          <w:sz w:val="32"/>
          <w:szCs w:val="32"/>
        </w:rPr>
        <w:br w:type="page"/>
      </w:r>
    </w:p>
    <w:p w:rsidR="00AA1532" w:rsidRDefault="00AA1532" w:rsidP="00AA1532">
      <w:pPr>
        <w:pStyle w:val="HeaderShaded"/>
        <w:ind w:left="0"/>
      </w:pPr>
      <w:r>
        <w:rPr>
          <w:sz w:val="44"/>
          <w:szCs w:val="44"/>
        </w:rPr>
        <w:lastRenderedPageBreak/>
        <w:t>Purpose of Student Record System</w:t>
      </w:r>
    </w:p>
    <w:p w:rsidR="00AA1532" w:rsidRDefault="00AA1532" w:rsidP="00A21DB7">
      <w:pPr>
        <w:jc w:val="center"/>
        <w:rPr>
          <w:sz w:val="32"/>
          <w:szCs w:val="32"/>
        </w:rPr>
      </w:pPr>
    </w:p>
    <w:p w:rsidR="00AA1532" w:rsidRDefault="00AA1532" w:rsidP="00A21DB7">
      <w:pPr>
        <w:jc w:val="center"/>
        <w:rPr>
          <w:b/>
          <w:bCs/>
          <w:sz w:val="44"/>
          <w:szCs w:val="44"/>
        </w:rPr>
      </w:pPr>
    </w:p>
    <w:p w:rsidR="00AA1532" w:rsidRDefault="00AA1532" w:rsidP="00A21DB7">
      <w:pPr>
        <w:jc w:val="center"/>
        <w:rPr>
          <w:b/>
          <w:bCs/>
          <w:sz w:val="44"/>
          <w:szCs w:val="44"/>
        </w:rPr>
      </w:pPr>
    </w:p>
    <w:p w:rsidR="00AA1532" w:rsidRDefault="00AA1532" w:rsidP="00A21DB7">
      <w:pPr>
        <w:jc w:val="center"/>
        <w:rPr>
          <w:b/>
          <w:bCs/>
          <w:sz w:val="44"/>
          <w:szCs w:val="44"/>
        </w:rPr>
      </w:pPr>
      <w:r w:rsidRPr="00AA1532">
        <w:rPr>
          <w:b/>
          <w:bCs/>
          <w:sz w:val="44"/>
          <w:szCs w:val="44"/>
        </w:rPr>
        <w:t>Purpose of Student Record System</w:t>
      </w:r>
    </w:p>
    <w:p w:rsidR="00AA1532" w:rsidRDefault="00AA1532" w:rsidP="00A21DB7">
      <w:pPr>
        <w:jc w:val="center"/>
        <w:rPr>
          <w:b/>
          <w:bCs/>
          <w:sz w:val="44"/>
          <w:szCs w:val="44"/>
        </w:rPr>
      </w:pPr>
    </w:p>
    <w:p w:rsidR="00AA1532" w:rsidRPr="00AA1532" w:rsidRDefault="00AA1532" w:rsidP="00A21DB7">
      <w:pPr>
        <w:jc w:val="center"/>
        <w:rPr>
          <w:sz w:val="36"/>
          <w:szCs w:val="36"/>
        </w:rPr>
      </w:pPr>
      <w:r w:rsidRPr="00AA1532">
        <w:rPr>
          <w:sz w:val="36"/>
          <w:szCs w:val="36"/>
        </w:rPr>
        <w:t>Student records are used for many important educational purposes, including instruction and guidance decisions; monitoring compliance with attendance and health laws; and administrative purposes, such as determining tuition status, scheduling students into classes, monitoring program completion, and completing reports for local authorities. The student record usually contains the information necessary for each of these purposes at the school or urban level.</w:t>
      </w:r>
    </w:p>
    <w:p w:rsidR="00AA1532" w:rsidRDefault="00AA1532" w:rsidP="00A21DB7">
      <w:pPr>
        <w:jc w:val="center"/>
        <w:rPr>
          <w:b/>
          <w:bCs/>
          <w:sz w:val="32"/>
          <w:szCs w:val="32"/>
        </w:rPr>
      </w:pPr>
    </w:p>
    <w:p w:rsidR="00AA1532" w:rsidRDefault="00AA1532">
      <w:pPr>
        <w:rPr>
          <w:b/>
          <w:bCs/>
          <w:sz w:val="32"/>
          <w:szCs w:val="32"/>
        </w:rPr>
      </w:pPr>
      <w:r>
        <w:rPr>
          <w:b/>
          <w:bCs/>
          <w:sz w:val="32"/>
          <w:szCs w:val="32"/>
        </w:rPr>
        <w:br w:type="page"/>
      </w:r>
    </w:p>
    <w:p w:rsidR="00AA1532" w:rsidRDefault="00AA1532" w:rsidP="00AA1532">
      <w:pPr>
        <w:pStyle w:val="HeaderShaded"/>
        <w:ind w:left="0"/>
      </w:pPr>
      <w:r>
        <w:rPr>
          <w:sz w:val="44"/>
          <w:szCs w:val="44"/>
        </w:rPr>
        <w:lastRenderedPageBreak/>
        <w:t>Benefits of the Student Record System</w:t>
      </w:r>
    </w:p>
    <w:p w:rsidR="00AA1532" w:rsidRDefault="00AA1532" w:rsidP="00A21DB7">
      <w:pPr>
        <w:jc w:val="center"/>
        <w:rPr>
          <w:b/>
          <w:bCs/>
          <w:sz w:val="32"/>
          <w:szCs w:val="32"/>
        </w:rPr>
      </w:pPr>
    </w:p>
    <w:p w:rsidR="00AA1532" w:rsidRDefault="00AA1532" w:rsidP="00A21DB7">
      <w:pPr>
        <w:jc w:val="center"/>
        <w:rPr>
          <w:b/>
          <w:bCs/>
          <w:sz w:val="44"/>
          <w:szCs w:val="44"/>
        </w:rPr>
      </w:pPr>
    </w:p>
    <w:p w:rsidR="00AA1532" w:rsidRDefault="00AA1532" w:rsidP="00A21DB7">
      <w:pPr>
        <w:jc w:val="center"/>
        <w:rPr>
          <w:b/>
          <w:bCs/>
          <w:sz w:val="44"/>
          <w:szCs w:val="44"/>
        </w:rPr>
      </w:pPr>
    </w:p>
    <w:p w:rsidR="00AA1532" w:rsidRDefault="00AA1532" w:rsidP="00A21DB7">
      <w:pPr>
        <w:jc w:val="center"/>
        <w:rPr>
          <w:b/>
          <w:bCs/>
          <w:sz w:val="44"/>
          <w:szCs w:val="44"/>
        </w:rPr>
      </w:pPr>
      <w:r w:rsidRPr="00AA1532">
        <w:rPr>
          <w:b/>
          <w:bCs/>
          <w:sz w:val="44"/>
          <w:szCs w:val="44"/>
        </w:rPr>
        <w:t>Benefits of the Student Record System</w:t>
      </w:r>
    </w:p>
    <w:p w:rsidR="00AA1532" w:rsidRDefault="00AA1532" w:rsidP="00A21DB7">
      <w:pPr>
        <w:jc w:val="center"/>
        <w:rPr>
          <w:b/>
          <w:bCs/>
          <w:sz w:val="44"/>
          <w:szCs w:val="44"/>
        </w:rPr>
      </w:pPr>
    </w:p>
    <w:p w:rsidR="00AA1532" w:rsidRDefault="00AA1532" w:rsidP="00A21DB7">
      <w:pPr>
        <w:jc w:val="center"/>
        <w:rPr>
          <w:sz w:val="36"/>
          <w:szCs w:val="36"/>
        </w:rPr>
      </w:pPr>
      <w:r w:rsidRPr="00AA1532">
        <w:rPr>
          <w:sz w:val="36"/>
          <w:szCs w:val="36"/>
        </w:rPr>
        <w:t>A well-designed student record system yields many benefits. The most important of these is the ability to report information for decision making about individual students, school and programs. A second benefit, particularly with automated systems, is efficiency in processing and exchanging student records among schools. When student records are added to an overall management information system that includes information on materials, and budgeting for the school more management activities can be accomplished and efficiency will be improved. Student record systems, thus, play a key role in the overall functioning of the education system; but more importantly, they increase a school’s ability to meet the needs of students.</w:t>
      </w:r>
    </w:p>
    <w:p w:rsidR="00AA1532" w:rsidRDefault="00AA1532" w:rsidP="00AA1532">
      <w:pPr>
        <w:pStyle w:val="HeaderShaded"/>
        <w:ind w:left="0"/>
      </w:pPr>
      <w:r>
        <w:rPr>
          <w:sz w:val="44"/>
          <w:szCs w:val="44"/>
        </w:rPr>
        <w:lastRenderedPageBreak/>
        <w:t>Structure of the project Design</w:t>
      </w:r>
    </w:p>
    <w:p w:rsidR="00AA1532" w:rsidRDefault="00AA1532" w:rsidP="00A21DB7">
      <w:pPr>
        <w:jc w:val="center"/>
        <w:rPr>
          <w:b/>
          <w:bCs/>
          <w:sz w:val="36"/>
          <w:szCs w:val="36"/>
        </w:rPr>
      </w:pPr>
    </w:p>
    <w:p w:rsidR="00AA1532" w:rsidRDefault="00AA1532" w:rsidP="00A21DB7">
      <w:pPr>
        <w:jc w:val="center"/>
        <w:rPr>
          <w:b/>
          <w:bCs/>
          <w:sz w:val="36"/>
          <w:szCs w:val="36"/>
        </w:rPr>
      </w:pPr>
    </w:p>
    <w:p w:rsidR="00AA1532" w:rsidRDefault="00AA1532" w:rsidP="00A21DB7">
      <w:pPr>
        <w:jc w:val="center"/>
        <w:rPr>
          <w:b/>
          <w:bCs/>
          <w:sz w:val="44"/>
          <w:szCs w:val="44"/>
        </w:rPr>
      </w:pPr>
      <w:r w:rsidRPr="00AA1532">
        <w:rPr>
          <w:b/>
          <w:bCs/>
          <w:sz w:val="44"/>
          <w:szCs w:val="44"/>
        </w:rPr>
        <w:t>Structure of the project Design</w:t>
      </w:r>
    </w:p>
    <w:p w:rsidR="00AA1532" w:rsidRDefault="00AA1532" w:rsidP="00A21DB7">
      <w:pPr>
        <w:jc w:val="center"/>
        <w:rPr>
          <w:b/>
          <w:bCs/>
          <w:sz w:val="44"/>
          <w:szCs w:val="44"/>
        </w:rPr>
      </w:pPr>
    </w:p>
    <w:p w:rsidR="00AA1532" w:rsidRDefault="00AA1532" w:rsidP="00A21DB7">
      <w:pPr>
        <w:jc w:val="center"/>
        <w:rPr>
          <w:sz w:val="36"/>
          <w:szCs w:val="36"/>
        </w:rPr>
      </w:pPr>
      <w:r w:rsidRPr="00AA1532">
        <w:rPr>
          <w:sz w:val="36"/>
          <w:szCs w:val="36"/>
        </w:rPr>
        <w:t>The program takes two users the administrator and the student.</w:t>
      </w:r>
    </w:p>
    <w:p w:rsidR="00AA1532" w:rsidRPr="00AA1532" w:rsidRDefault="00AA1532" w:rsidP="00AA1532">
      <w:pPr>
        <w:pStyle w:val="ListParagraph"/>
        <w:numPr>
          <w:ilvl w:val="0"/>
          <w:numId w:val="27"/>
        </w:numPr>
        <w:spacing w:before="0" w:line="259" w:lineRule="auto"/>
        <w:rPr>
          <w:sz w:val="36"/>
          <w:szCs w:val="36"/>
        </w:rPr>
      </w:pPr>
      <w:r w:rsidRPr="00AA1532">
        <w:rPr>
          <w:sz w:val="36"/>
          <w:szCs w:val="36"/>
        </w:rPr>
        <w:t>The administrator logs in with a password and can do the following functions:</w:t>
      </w:r>
    </w:p>
    <w:p w:rsidR="00AA1532" w:rsidRPr="00AA1532" w:rsidRDefault="00AA1532" w:rsidP="00AA1532">
      <w:pPr>
        <w:pStyle w:val="ListParagraph"/>
        <w:numPr>
          <w:ilvl w:val="6"/>
          <w:numId w:val="27"/>
        </w:numPr>
        <w:spacing w:before="0" w:line="259" w:lineRule="auto"/>
        <w:rPr>
          <w:sz w:val="36"/>
          <w:szCs w:val="36"/>
        </w:rPr>
      </w:pPr>
      <w:r w:rsidRPr="00AA1532">
        <w:rPr>
          <w:sz w:val="36"/>
          <w:szCs w:val="36"/>
        </w:rPr>
        <w:t>Add a new student.</w:t>
      </w:r>
    </w:p>
    <w:p w:rsidR="00AA1532" w:rsidRPr="00AA1532" w:rsidRDefault="00AA1532" w:rsidP="00AA1532">
      <w:pPr>
        <w:pStyle w:val="ListParagraph"/>
        <w:numPr>
          <w:ilvl w:val="6"/>
          <w:numId w:val="27"/>
        </w:numPr>
        <w:spacing w:before="0" w:line="259" w:lineRule="auto"/>
        <w:rPr>
          <w:sz w:val="36"/>
          <w:szCs w:val="36"/>
        </w:rPr>
      </w:pPr>
      <w:r w:rsidRPr="00AA1532">
        <w:rPr>
          <w:sz w:val="36"/>
          <w:szCs w:val="36"/>
        </w:rPr>
        <w:t>Delete a student.</w:t>
      </w:r>
    </w:p>
    <w:p w:rsidR="00AA1532" w:rsidRPr="00AA1532" w:rsidRDefault="00AA1532" w:rsidP="00AA1532">
      <w:pPr>
        <w:pStyle w:val="ListParagraph"/>
        <w:numPr>
          <w:ilvl w:val="6"/>
          <w:numId w:val="27"/>
        </w:numPr>
        <w:spacing w:before="0" w:line="259" w:lineRule="auto"/>
        <w:rPr>
          <w:sz w:val="36"/>
          <w:szCs w:val="36"/>
        </w:rPr>
      </w:pPr>
      <w:r w:rsidRPr="00AA1532">
        <w:rPr>
          <w:sz w:val="36"/>
          <w:szCs w:val="36"/>
        </w:rPr>
        <w:t>Edit student information.</w:t>
      </w:r>
    </w:p>
    <w:p w:rsidR="00AA1532" w:rsidRPr="00AA1532" w:rsidRDefault="00AA1532" w:rsidP="00AA1532">
      <w:pPr>
        <w:pStyle w:val="ListParagraph"/>
        <w:numPr>
          <w:ilvl w:val="6"/>
          <w:numId w:val="27"/>
        </w:numPr>
        <w:spacing w:before="0" w:line="259" w:lineRule="auto"/>
        <w:rPr>
          <w:sz w:val="36"/>
          <w:szCs w:val="36"/>
        </w:rPr>
      </w:pPr>
      <w:r w:rsidRPr="00AA1532">
        <w:rPr>
          <w:sz w:val="36"/>
          <w:szCs w:val="36"/>
        </w:rPr>
        <w:t>Create and define courses.</w:t>
      </w:r>
    </w:p>
    <w:p w:rsidR="00AA1532" w:rsidRPr="00AA1532" w:rsidRDefault="00AA1532" w:rsidP="00AA1532">
      <w:pPr>
        <w:pStyle w:val="ListParagraph"/>
        <w:numPr>
          <w:ilvl w:val="6"/>
          <w:numId w:val="27"/>
        </w:numPr>
        <w:spacing w:before="0" w:line="259" w:lineRule="auto"/>
        <w:rPr>
          <w:sz w:val="36"/>
          <w:szCs w:val="36"/>
        </w:rPr>
      </w:pPr>
      <w:r w:rsidRPr="00AA1532">
        <w:rPr>
          <w:sz w:val="36"/>
          <w:szCs w:val="36"/>
        </w:rPr>
        <w:t>Reset account.</w:t>
      </w:r>
    </w:p>
    <w:p w:rsidR="00AA1532" w:rsidRPr="00AA1532" w:rsidRDefault="00AA1532" w:rsidP="00AA1532">
      <w:pPr>
        <w:pStyle w:val="ListParagraph"/>
        <w:numPr>
          <w:ilvl w:val="0"/>
          <w:numId w:val="27"/>
        </w:numPr>
        <w:spacing w:before="0" w:line="259" w:lineRule="auto"/>
        <w:rPr>
          <w:sz w:val="36"/>
          <w:szCs w:val="36"/>
        </w:rPr>
      </w:pPr>
      <w:r w:rsidRPr="00AA1532">
        <w:rPr>
          <w:sz w:val="36"/>
          <w:szCs w:val="36"/>
        </w:rPr>
        <w:t>The student logs in with ID and password:</w:t>
      </w:r>
    </w:p>
    <w:p w:rsidR="00AA1532" w:rsidRPr="00AA1532" w:rsidRDefault="00AA1532" w:rsidP="00AA1532">
      <w:pPr>
        <w:pStyle w:val="ListParagraph"/>
        <w:numPr>
          <w:ilvl w:val="6"/>
          <w:numId w:val="27"/>
        </w:numPr>
        <w:spacing w:before="0" w:line="259" w:lineRule="auto"/>
        <w:rPr>
          <w:sz w:val="36"/>
          <w:szCs w:val="36"/>
        </w:rPr>
      </w:pPr>
      <w:r w:rsidRPr="00AA1532">
        <w:rPr>
          <w:sz w:val="36"/>
          <w:szCs w:val="36"/>
        </w:rPr>
        <w:t>Create himself.</w:t>
      </w:r>
    </w:p>
    <w:p w:rsidR="00AA1532" w:rsidRPr="00AA1532" w:rsidRDefault="00AA1532" w:rsidP="00AA1532">
      <w:pPr>
        <w:pStyle w:val="ListParagraph"/>
        <w:numPr>
          <w:ilvl w:val="6"/>
          <w:numId w:val="27"/>
        </w:numPr>
        <w:spacing w:before="0" w:line="259" w:lineRule="auto"/>
        <w:rPr>
          <w:sz w:val="36"/>
          <w:szCs w:val="36"/>
        </w:rPr>
      </w:pPr>
      <w:r w:rsidRPr="00AA1532">
        <w:rPr>
          <w:sz w:val="36"/>
          <w:szCs w:val="36"/>
        </w:rPr>
        <w:t>Choose courses.</w:t>
      </w:r>
    </w:p>
    <w:p w:rsidR="00AA1532" w:rsidRPr="00AA1532" w:rsidRDefault="00AA1532" w:rsidP="00AA1532">
      <w:pPr>
        <w:pStyle w:val="ListParagraph"/>
        <w:numPr>
          <w:ilvl w:val="6"/>
          <w:numId w:val="27"/>
        </w:numPr>
        <w:spacing w:before="0" w:line="259" w:lineRule="auto"/>
        <w:rPr>
          <w:sz w:val="36"/>
          <w:szCs w:val="36"/>
        </w:rPr>
      </w:pPr>
      <w:r w:rsidRPr="00AA1532">
        <w:rPr>
          <w:sz w:val="36"/>
          <w:szCs w:val="36"/>
        </w:rPr>
        <w:t>Enter personal information.</w:t>
      </w:r>
    </w:p>
    <w:p w:rsidR="00AA1532" w:rsidRPr="00AA1532" w:rsidRDefault="00AA1532" w:rsidP="00AA1532">
      <w:pPr>
        <w:pStyle w:val="ListParagraph"/>
        <w:numPr>
          <w:ilvl w:val="6"/>
          <w:numId w:val="27"/>
        </w:numPr>
        <w:spacing w:before="0" w:line="259" w:lineRule="auto"/>
        <w:rPr>
          <w:sz w:val="36"/>
          <w:szCs w:val="36"/>
        </w:rPr>
      </w:pPr>
      <w:r w:rsidRPr="00AA1532">
        <w:rPr>
          <w:sz w:val="36"/>
          <w:szCs w:val="36"/>
        </w:rPr>
        <w:t>Edit personal information.</w:t>
      </w:r>
    </w:p>
    <w:p w:rsidR="00AA1532" w:rsidRDefault="00AA1532" w:rsidP="00AA1532">
      <w:pPr>
        <w:rPr>
          <w:b/>
          <w:bCs/>
          <w:sz w:val="36"/>
          <w:szCs w:val="36"/>
        </w:rPr>
      </w:pPr>
    </w:p>
    <w:p w:rsidR="00AA1532" w:rsidRDefault="00AA1532">
      <w:pPr>
        <w:rPr>
          <w:b/>
          <w:bCs/>
          <w:sz w:val="36"/>
          <w:szCs w:val="36"/>
        </w:rPr>
      </w:pPr>
      <w:r>
        <w:rPr>
          <w:b/>
          <w:bCs/>
          <w:sz w:val="36"/>
          <w:szCs w:val="36"/>
        </w:rPr>
        <w:br w:type="page"/>
      </w:r>
    </w:p>
    <w:p w:rsidR="00AA1532" w:rsidRDefault="00A650A7" w:rsidP="00AA1532">
      <w:pPr>
        <w:pStyle w:val="HeaderShaded"/>
        <w:ind w:left="0"/>
      </w:pPr>
      <w:r>
        <w:rPr>
          <w:sz w:val="44"/>
          <w:szCs w:val="44"/>
        </w:rPr>
        <w:lastRenderedPageBreak/>
        <w:t>Details of Project</w:t>
      </w:r>
    </w:p>
    <w:p w:rsidR="00AA1532" w:rsidRPr="00AA1532" w:rsidRDefault="00AA1532" w:rsidP="00AA1532">
      <w:pPr>
        <w:rPr>
          <w:b/>
          <w:bCs/>
          <w:sz w:val="36"/>
          <w:szCs w:val="36"/>
        </w:rPr>
      </w:pPr>
    </w:p>
    <w:p w:rsidR="00AA1532" w:rsidRDefault="00A650A7" w:rsidP="00A21DB7">
      <w:pPr>
        <w:jc w:val="center"/>
        <w:rPr>
          <w:b/>
          <w:bCs/>
          <w:sz w:val="44"/>
          <w:szCs w:val="44"/>
        </w:rPr>
      </w:pPr>
      <w:r w:rsidRPr="00A650A7">
        <w:rPr>
          <w:b/>
          <w:bCs/>
          <w:sz w:val="44"/>
          <w:szCs w:val="44"/>
        </w:rPr>
        <w:t>Details of Project</w:t>
      </w:r>
    </w:p>
    <w:p w:rsidR="00A650A7" w:rsidRPr="00A650A7" w:rsidRDefault="00A650A7" w:rsidP="00A650A7">
      <w:pPr>
        <w:rPr>
          <w:sz w:val="36"/>
          <w:szCs w:val="36"/>
        </w:rPr>
      </w:pPr>
      <w:r w:rsidRPr="00A650A7">
        <w:rPr>
          <w:sz w:val="36"/>
          <w:szCs w:val="36"/>
        </w:rPr>
        <w:t>Functions of Administrator:</w:t>
      </w:r>
    </w:p>
    <w:p w:rsidR="00A650A7" w:rsidRPr="00A650A7" w:rsidRDefault="00A650A7" w:rsidP="00A650A7">
      <w:pPr>
        <w:pStyle w:val="ListParagraph"/>
        <w:numPr>
          <w:ilvl w:val="0"/>
          <w:numId w:val="28"/>
        </w:numPr>
        <w:spacing w:before="0" w:line="259" w:lineRule="auto"/>
        <w:rPr>
          <w:sz w:val="36"/>
          <w:szCs w:val="36"/>
        </w:rPr>
      </w:pPr>
      <w:r w:rsidRPr="00A650A7">
        <w:rPr>
          <w:sz w:val="36"/>
          <w:szCs w:val="36"/>
        </w:rPr>
        <w:t>Add a new student.</w:t>
      </w:r>
    </w:p>
    <w:p w:rsidR="00A650A7" w:rsidRPr="00A650A7" w:rsidRDefault="00A650A7" w:rsidP="00A650A7">
      <w:pPr>
        <w:pStyle w:val="ListParagraph"/>
        <w:rPr>
          <w:sz w:val="36"/>
          <w:szCs w:val="36"/>
        </w:rPr>
      </w:pPr>
      <w:r w:rsidRPr="00A650A7">
        <w:rPr>
          <w:sz w:val="36"/>
          <w:szCs w:val="36"/>
        </w:rPr>
        <w:t>This function permits the administrator to add a new student that did not exist before in the student record system .The administrator uses the student’s ID.</w:t>
      </w:r>
    </w:p>
    <w:p w:rsidR="00A650A7" w:rsidRPr="00A650A7" w:rsidRDefault="00A650A7" w:rsidP="00A650A7">
      <w:pPr>
        <w:pStyle w:val="ListParagraph"/>
        <w:numPr>
          <w:ilvl w:val="0"/>
          <w:numId w:val="29"/>
        </w:numPr>
        <w:spacing w:before="0" w:line="259" w:lineRule="auto"/>
        <w:rPr>
          <w:sz w:val="36"/>
          <w:szCs w:val="36"/>
        </w:rPr>
      </w:pPr>
      <w:r w:rsidRPr="00A650A7">
        <w:rPr>
          <w:sz w:val="36"/>
          <w:szCs w:val="36"/>
        </w:rPr>
        <w:t>Delete a student.</w:t>
      </w:r>
    </w:p>
    <w:p w:rsidR="00A650A7" w:rsidRPr="00A650A7" w:rsidRDefault="00A650A7" w:rsidP="00A650A7">
      <w:pPr>
        <w:pStyle w:val="ListParagraph"/>
        <w:rPr>
          <w:sz w:val="36"/>
          <w:szCs w:val="36"/>
        </w:rPr>
      </w:pPr>
      <w:r w:rsidRPr="00A650A7">
        <w:rPr>
          <w:sz w:val="36"/>
          <w:szCs w:val="36"/>
        </w:rPr>
        <w:t>The administrator can delete the entire student’s file .That is all personal information and courses.</w:t>
      </w:r>
    </w:p>
    <w:p w:rsidR="00A650A7" w:rsidRPr="00A650A7" w:rsidRDefault="00A650A7" w:rsidP="00A650A7">
      <w:pPr>
        <w:pStyle w:val="ListParagraph"/>
        <w:numPr>
          <w:ilvl w:val="0"/>
          <w:numId w:val="28"/>
        </w:numPr>
        <w:spacing w:before="0" w:line="259" w:lineRule="auto"/>
        <w:rPr>
          <w:sz w:val="36"/>
          <w:szCs w:val="36"/>
        </w:rPr>
      </w:pPr>
      <w:r w:rsidRPr="00A650A7">
        <w:rPr>
          <w:sz w:val="36"/>
          <w:szCs w:val="36"/>
        </w:rPr>
        <w:t>Edit student information.</w:t>
      </w:r>
    </w:p>
    <w:p w:rsidR="00A650A7" w:rsidRPr="00A650A7" w:rsidRDefault="00A650A7" w:rsidP="00A650A7">
      <w:pPr>
        <w:pStyle w:val="ListParagraph"/>
        <w:rPr>
          <w:sz w:val="36"/>
          <w:szCs w:val="36"/>
        </w:rPr>
      </w:pPr>
      <w:r w:rsidRPr="00A650A7">
        <w:rPr>
          <w:sz w:val="36"/>
          <w:szCs w:val="36"/>
        </w:rPr>
        <w:t>The administrator can modify student’s information such as personal data and cours</w:t>
      </w:r>
      <w:bookmarkStart w:id="0" w:name="_GoBack"/>
      <w:bookmarkEnd w:id="0"/>
      <w:r w:rsidRPr="00A650A7">
        <w:rPr>
          <w:sz w:val="36"/>
          <w:szCs w:val="36"/>
        </w:rPr>
        <w:t>es.</w:t>
      </w:r>
    </w:p>
    <w:p w:rsidR="00A650A7" w:rsidRPr="00A650A7" w:rsidRDefault="00A650A7" w:rsidP="00A650A7">
      <w:pPr>
        <w:pStyle w:val="ListParagraph"/>
        <w:numPr>
          <w:ilvl w:val="0"/>
          <w:numId w:val="28"/>
        </w:numPr>
        <w:spacing w:before="0" w:line="259" w:lineRule="auto"/>
        <w:rPr>
          <w:sz w:val="36"/>
          <w:szCs w:val="36"/>
        </w:rPr>
      </w:pPr>
      <w:r w:rsidRPr="00A650A7">
        <w:rPr>
          <w:sz w:val="36"/>
          <w:szCs w:val="36"/>
        </w:rPr>
        <w:t>Create and define courses.</w:t>
      </w:r>
    </w:p>
    <w:p w:rsidR="00A650A7" w:rsidRPr="00A650A7" w:rsidRDefault="00A650A7" w:rsidP="00A650A7">
      <w:pPr>
        <w:pStyle w:val="ListParagraph"/>
        <w:rPr>
          <w:sz w:val="36"/>
          <w:szCs w:val="36"/>
        </w:rPr>
      </w:pPr>
      <w:r w:rsidRPr="00A650A7">
        <w:rPr>
          <w:sz w:val="36"/>
          <w:szCs w:val="36"/>
        </w:rPr>
        <w:t>The administrator is responsible for giving the course outline for each specific program with their respective average point grading.</w:t>
      </w:r>
    </w:p>
    <w:p w:rsidR="00A650A7" w:rsidRPr="00A650A7" w:rsidRDefault="00A650A7" w:rsidP="00A650A7">
      <w:pPr>
        <w:pStyle w:val="ListParagraph"/>
        <w:numPr>
          <w:ilvl w:val="0"/>
          <w:numId w:val="28"/>
        </w:numPr>
        <w:spacing w:before="0" w:line="259" w:lineRule="auto"/>
        <w:rPr>
          <w:sz w:val="36"/>
          <w:szCs w:val="36"/>
        </w:rPr>
      </w:pPr>
      <w:r w:rsidRPr="00A650A7">
        <w:rPr>
          <w:sz w:val="36"/>
          <w:szCs w:val="36"/>
        </w:rPr>
        <w:t>Reset students account.</w:t>
      </w:r>
    </w:p>
    <w:p w:rsidR="00A650A7" w:rsidRPr="00A650A7" w:rsidRDefault="00A650A7" w:rsidP="00A650A7">
      <w:pPr>
        <w:pStyle w:val="ListParagraph"/>
        <w:rPr>
          <w:sz w:val="36"/>
          <w:szCs w:val="36"/>
        </w:rPr>
      </w:pPr>
      <w:r w:rsidRPr="00A650A7">
        <w:rPr>
          <w:sz w:val="36"/>
          <w:szCs w:val="36"/>
        </w:rPr>
        <w:t>In case of forgotten password the administrator can reset the students account.</w:t>
      </w:r>
    </w:p>
    <w:p w:rsidR="00A650A7" w:rsidRDefault="00A650A7" w:rsidP="00A650A7">
      <w:pPr>
        <w:pStyle w:val="ListParagraph"/>
        <w:rPr>
          <w:sz w:val="32"/>
          <w:szCs w:val="32"/>
        </w:rPr>
      </w:pPr>
    </w:p>
    <w:p w:rsidR="00A650A7" w:rsidRDefault="00A650A7" w:rsidP="00A650A7">
      <w:pPr>
        <w:pStyle w:val="ListParagraph"/>
        <w:rPr>
          <w:sz w:val="32"/>
          <w:szCs w:val="32"/>
        </w:rPr>
      </w:pPr>
    </w:p>
    <w:p w:rsidR="00A650A7" w:rsidRPr="00CD069B" w:rsidRDefault="00A650A7" w:rsidP="00A650A7">
      <w:pPr>
        <w:pStyle w:val="ListParagraph"/>
        <w:rPr>
          <w:sz w:val="32"/>
          <w:szCs w:val="32"/>
        </w:rPr>
      </w:pPr>
    </w:p>
    <w:p w:rsidR="00A650A7" w:rsidRDefault="00A650A7" w:rsidP="00A650A7">
      <w:pPr>
        <w:pStyle w:val="HeaderShaded"/>
        <w:ind w:left="0"/>
      </w:pPr>
      <w:r>
        <w:rPr>
          <w:sz w:val="44"/>
          <w:szCs w:val="44"/>
        </w:rPr>
        <w:t>Details of Project</w:t>
      </w:r>
    </w:p>
    <w:p w:rsidR="00A650A7" w:rsidRDefault="00A650A7" w:rsidP="00A650A7">
      <w:pPr>
        <w:rPr>
          <w:sz w:val="36"/>
          <w:szCs w:val="36"/>
        </w:rPr>
      </w:pPr>
    </w:p>
    <w:p w:rsidR="00A650A7" w:rsidRDefault="00A650A7" w:rsidP="00A650A7">
      <w:pPr>
        <w:rPr>
          <w:sz w:val="36"/>
          <w:szCs w:val="36"/>
        </w:rPr>
      </w:pPr>
    </w:p>
    <w:p w:rsidR="00A650A7" w:rsidRPr="00A650A7" w:rsidRDefault="00A650A7" w:rsidP="00A650A7">
      <w:pPr>
        <w:rPr>
          <w:sz w:val="36"/>
          <w:szCs w:val="36"/>
        </w:rPr>
      </w:pPr>
      <w:r w:rsidRPr="00A650A7">
        <w:rPr>
          <w:sz w:val="36"/>
          <w:szCs w:val="36"/>
        </w:rPr>
        <w:t>Functions of Student:</w:t>
      </w:r>
    </w:p>
    <w:p w:rsidR="00A650A7" w:rsidRPr="00A650A7" w:rsidRDefault="00A650A7" w:rsidP="00A650A7">
      <w:pPr>
        <w:pStyle w:val="ListParagraph"/>
        <w:numPr>
          <w:ilvl w:val="0"/>
          <w:numId w:val="28"/>
        </w:numPr>
        <w:spacing w:before="0" w:line="259" w:lineRule="auto"/>
        <w:rPr>
          <w:sz w:val="36"/>
          <w:szCs w:val="36"/>
        </w:rPr>
      </w:pPr>
      <w:r w:rsidRPr="00A650A7">
        <w:rPr>
          <w:sz w:val="36"/>
          <w:szCs w:val="36"/>
        </w:rPr>
        <w:t>Create himself.</w:t>
      </w:r>
    </w:p>
    <w:p w:rsidR="00A650A7" w:rsidRPr="00A650A7" w:rsidRDefault="00A650A7" w:rsidP="00A650A7">
      <w:pPr>
        <w:ind w:left="360"/>
        <w:rPr>
          <w:sz w:val="36"/>
          <w:szCs w:val="36"/>
        </w:rPr>
      </w:pPr>
      <w:r w:rsidRPr="00A650A7">
        <w:rPr>
          <w:sz w:val="36"/>
          <w:szCs w:val="36"/>
        </w:rPr>
        <w:t>This function permits the student to add himself that did not exist before in the student record system .The administrator uses the student’s ID.</w:t>
      </w:r>
    </w:p>
    <w:p w:rsidR="00A650A7" w:rsidRPr="00A650A7" w:rsidRDefault="00A650A7" w:rsidP="00A650A7">
      <w:pPr>
        <w:pStyle w:val="ListParagraph"/>
        <w:numPr>
          <w:ilvl w:val="0"/>
          <w:numId w:val="28"/>
        </w:numPr>
        <w:spacing w:before="0" w:line="259" w:lineRule="auto"/>
        <w:rPr>
          <w:sz w:val="36"/>
          <w:szCs w:val="36"/>
        </w:rPr>
      </w:pPr>
      <w:r w:rsidRPr="00A650A7">
        <w:rPr>
          <w:sz w:val="36"/>
          <w:szCs w:val="36"/>
        </w:rPr>
        <w:t>Choose courses.</w:t>
      </w:r>
    </w:p>
    <w:p w:rsidR="00A650A7" w:rsidRPr="00A650A7" w:rsidRDefault="00A650A7" w:rsidP="00A650A7">
      <w:pPr>
        <w:pStyle w:val="ListParagraph"/>
        <w:rPr>
          <w:sz w:val="36"/>
          <w:szCs w:val="36"/>
        </w:rPr>
      </w:pPr>
      <w:r w:rsidRPr="00A650A7">
        <w:rPr>
          <w:sz w:val="36"/>
          <w:szCs w:val="36"/>
        </w:rPr>
        <w:t>The student is allowed to choose from a set of courses provided by the administrator.</w:t>
      </w:r>
    </w:p>
    <w:p w:rsidR="00A650A7" w:rsidRPr="00A650A7" w:rsidRDefault="00A650A7" w:rsidP="00A650A7">
      <w:pPr>
        <w:pStyle w:val="ListParagraph"/>
        <w:numPr>
          <w:ilvl w:val="0"/>
          <w:numId w:val="28"/>
        </w:numPr>
        <w:spacing w:before="0" w:line="259" w:lineRule="auto"/>
        <w:rPr>
          <w:sz w:val="36"/>
          <w:szCs w:val="36"/>
        </w:rPr>
      </w:pPr>
      <w:r w:rsidRPr="00A650A7">
        <w:rPr>
          <w:sz w:val="36"/>
          <w:szCs w:val="36"/>
        </w:rPr>
        <w:t>Enter personal information.</w:t>
      </w:r>
    </w:p>
    <w:p w:rsidR="00A650A7" w:rsidRPr="00A650A7" w:rsidRDefault="00A650A7" w:rsidP="00A650A7">
      <w:pPr>
        <w:pStyle w:val="ListParagraph"/>
        <w:rPr>
          <w:sz w:val="36"/>
          <w:szCs w:val="36"/>
        </w:rPr>
      </w:pPr>
      <w:r w:rsidRPr="00A650A7">
        <w:rPr>
          <w:sz w:val="36"/>
          <w:szCs w:val="36"/>
        </w:rPr>
        <w:t>The student can enter personal information about contact, family contact, home country and other personal information.</w:t>
      </w:r>
    </w:p>
    <w:p w:rsidR="00A650A7" w:rsidRPr="00A650A7" w:rsidRDefault="00A650A7" w:rsidP="00A650A7">
      <w:pPr>
        <w:pStyle w:val="ListParagraph"/>
        <w:numPr>
          <w:ilvl w:val="0"/>
          <w:numId w:val="28"/>
        </w:numPr>
        <w:spacing w:before="0" w:line="259" w:lineRule="auto"/>
        <w:rPr>
          <w:sz w:val="36"/>
          <w:szCs w:val="36"/>
        </w:rPr>
      </w:pPr>
      <w:r w:rsidRPr="00A650A7">
        <w:rPr>
          <w:sz w:val="36"/>
          <w:szCs w:val="36"/>
        </w:rPr>
        <w:t>Edit personal information.</w:t>
      </w:r>
    </w:p>
    <w:p w:rsidR="00A650A7" w:rsidRPr="00A650A7" w:rsidRDefault="00A650A7" w:rsidP="00A650A7">
      <w:pPr>
        <w:pStyle w:val="ListParagraph"/>
        <w:rPr>
          <w:sz w:val="36"/>
          <w:szCs w:val="36"/>
        </w:rPr>
      </w:pPr>
      <w:r w:rsidRPr="00A650A7">
        <w:rPr>
          <w:sz w:val="36"/>
          <w:szCs w:val="36"/>
        </w:rPr>
        <w:t>The student can edit personal information.</w:t>
      </w:r>
    </w:p>
    <w:p w:rsidR="00A650A7" w:rsidRPr="00A650A7" w:rsidRDefault="00A650A7" w:rsidP="00A21DB7">
      <w:pPr>
        <w:jc w:val="center"/>
        <w:rPr>
          <w:b/>
          <w:bCs/>
          <w:sz w:val="36"/>
          <w:szCs w:val="36"/>
        </w:rPr>
      </w:pPr>
    </w:p>
    <w:sectPr w:rsidR="00A650A7" w:rsidRPr="00A650A7" w:rsidSect="00A21DB7">
      <w:headerReference w:type="default" r:id="rId12"/>
      <w:footerReference w:type="default" r:id="rId13"/>
      <w:pgSz w:w="12240" w:h="15840" w:code="1"/>
      <w:pgMar w:top="2235"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CD0" w:rsidRDefault="00452CD0">
      <w:pPr>
        <w:spacing w:after="0" w:line="240" w:lineRule="auto"/>
      </w:pPr>
      <w:r>
        <w:separator/>
      </w:r>
    </w:p>
  </w:endnote>
  <w:endnote w:type="continuationSeparator" w:id="0">
    <w:p w:rsidR="00452CD0" w:rsidRDefault="0045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0A7" w:rsidRDefault="00A650A7">
    <w:pPr>
      <w:pStyle w:val="Footer"/>
    </w:pPr>
    <w:r>
      <w:t xml:space="preserve">Page </w:t>
    </w:r>
    <w:r>
      <w:fldChar w:fldCharType="begin"/>
    </w:r>
    <w:r>
      <w:instrText xml:space="preserve"> page </w:instrText>
    </w:r>
    <w:r>
      <w:fldChar w:fldCharType="separate"/>
    </w:r>
    <w:r w:rsidR="00AD1F4C">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CD0" w:rsidRDefault="00452CD0">
      <w:pPr>
        <w:spacing w:after="0" w:line="240" w:lineRule="auto"/>
      </w:pPr>
      <w:r>
        <w:separator/>
      </w:r>
    </w:p>
  </w:footnote>
  <w:footnote w:type="continuationSeparator" w:id="0">
    <w:p w:rsidR="00452CD0" w:rsidRDefault="00452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0A7" w:rsidRDefault="00A650A7">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0A7" w:rsidRPr="00A21DB7" w:rsidRDefault="00A650A7" w:rsidP="00A21D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56037FD"/>
    <w:multiLevelType w:val="hybridMultilevel"/>
    <w:tmpl w:val="51603E2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D10482F"/>
    <w:multiLevelType w:val="hybridMultilevel"/>
    <w:tmpl w:val="F70668A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530B0766"/>
    <w:multiLevelType w:val="hybridMultilevel"/>
    <w:tmpl w:val="165C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59372E6"/>
    <w:multiLevelType w:val="hybridMultilevel"/>
    <w:tmpl w:val="6FF4610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6BB41A70"/>
    <w:multiLevelType w:val="multilevel"/>
    <w:tmpl w:val="BDB09C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1E64659"/>
    <w:multiLevelType w:val="hybridMultilevel"/>
    <w:tmpl w:val="3404F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8"/>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9"/>
  </w:num>
  <w:num w:numId="25">
    <w:abstractNumId w:val="16"/>
  </w:num>
  <w:num w:numId="26">
    <w:abstractNumId w:val="11"/>
  </w:num>
  <w:num w:numId="27">
    <w:abstractNumId w:val="20"/>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F6"/>
    <w:rsid w:val="00034383"/>
    <w:rsid w:val="000A0FCD"/>
    <w:rsid w:val="004277FC"/>
    <w:rsid w:val="00452CD0"/>
    <w:rsid w:val="00A21DB7"/>
    <w:rsid w:val="00A650A7"/>
    <w:rsid w:val="00AA1532"/>
    <w:rsid w:val="00AD1F4C"/>
    <w:rsid w:val="00B71DBC"/>
    <w:rsid w:val="00BD17F6"/>
    <w:rsid w:val="00D47E17"/>
    <w:rsid w:val="00D8133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3E56F15-59EF-4C0F-BF62-C9DBDDAD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9648D88A0147AE9C02C6B420798D90"/>
        <w:category>
          <w:name w:val="General"/>
          <w:gallery w:val="placeholder"/>
        </w:category>
        <w:types>
          <w:type w:val="bbPlcHdr"/>
        </w:types>
        <w:behaviors>
          <w:behavior w:val="content"/>
        </w:behaviors>
        <w:guid w:val="{02E6C980-CAFB-4E85-9226-DDBB8746F569}"/>
      </w:docPartPr>
      <w:docPartBody>
        <w:p w:rsidR="005379BA" w:rsidRDefault="005379BA">
          <w:pPr>
            <w:pStyle w:val="889648D88A0147AE9C02C6B420798D90"/>
          </w:pPr>
          <w:r>
            <w:t>Annual Report</w:t>
          </w:r>
        </w:p>
      </w:docPartBody>
    </w:docPart>
    <w:docPart>
      <w:docPartPr>
        <w:name w:val="FB61A69D4C5B412BAE7150416B756C87"/>
        <w:category>
          <w:name w:val="General"/>
          <w:gallery w:val="placeholder"/>
        </w:category>
        <w:types>
          <w:type w:val="bbPlcHdr"/>
        </w:types>
        <w:behaviors>
          <w:behavior w:val="content"/>
        </w:behaviors>
        <w:guid w:val="{C1A327ED-7B6E-4A75-B983-5425278B7E05}"/>
      </w:docPartPr>
      <w:docPartBody>
        <w:p w:rsidR="005379BA" w:rsidRDefault="005379BA">
          <w:pPr>
            <w:pStyle w:val="FB61A69D4C5B412BAE7150416B756C87"/>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BA"/>
    <w:rsid w:val="005379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D4837660404DEEA518DEBBE4EA1820">
    <w:name w:val="4BD4837660404DEEA518DEBBE4EA1820"/>
  </w:style>
  <w:style w:type="paragraph" w:customStyle="1" w:styleId="8FCC1F61E89C426F94F4FC29E06A8B6F">
    <w:name w:val="8FCC1F61E89C426F94F4FC29E06A8B6F"/>
  </w:style>
  <w:style w:type="paragraph" w:customStyle="1" w:styleId="A3EA77BEDFFA481F89A5256FDD856456">
    <w:name w:val="A3EA77BEDFFA481F89A5256FDD856456"/>
  </w:style>
  <w:style w:type="paragraph" w:customStyle="1" w:styleId="DB65EFDFC16D497D90DE0E25060784FD">
    <w:name w:val="DB65EFDFC16D497D90DE0E25060784FD"/>
  </w:style>
  <w:style w:type="paragraph" w:customStyle="1" w:styleId="11393D65BA1F483483586EF654D262AA">
    <w:name w:val="11393D65BA1F483483586EF654D262AA"/>
  </w:style>
  <w:style w:type="paragraph" w:customStyle="1" w:styleId="E53022B1638D4D59AFEBCC98771168C1">
    <w:name w:val="E53022B1638D4D59AFEBCC98771168C1"/>
  </w:style>
  <w:style w:type="paragraph" w:customStyle="1" w:styleId="B63BC7DB651A4BF4934A386946FD2CC7">
    <w:name w:val="B63BC7DB651A4BF4934A386946FD2CC7"/>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214126BEBE1A4294943237CA99BF1F17">
    <w:name w:val="214126BEBE1A4294943237CA99BF1F17"/>
  </w:style>
  <w:style w:type="paragraph" w:customStyle="1" w:styleId="239EF529CB874A028DF1EBCA6B34D80A">
    <w:name w:val="239EF529CB874A028DF1EBCA6B34D80A"/>
  </w:style>
  <w:style w:type="paragraph" w:customStyle="1" w:styleId="E073C231C05844E9AE671F6CA77E5320">
    <w:name w:val="E073C231C05844E9AE671F6CA77E5320"/>
  </w:style>
  <w:style w:type="paragraph" w:customStyle="1" w:styleId="57B4DBCA05F5440A916D03446ED0E2D5">
    <w:name w:val="57B4DBCA05F5440A916D03446ED0E2D5"/>
  </w:style>
  <w:style w:type="paragraph" w:customStyle="1" w:styleId="CAD6B2D7D2B44347B21DB52C62953E87">
    <w:name w:val="CAD6B2D7D2B44347B21DB52C62953E87"/>
  </w:style>
  <w:style w:type="paragraph" w:customStyle="1" w:styleId="32C852289C0F41139238833B21142478">
    <w:name w:val="32C852289C0F41139238833B21142478"/>
  </w:style>
  <w:style w:type="paragraph" w:customStyle="1" w:styleId="4E183923AF9544D2994D7986D660A4ED">
    <w:name w:val="4E183923AF9544D2994D7986D660A4ED"/>
  </w:style>
  <w:style w:type="paragraph" w:customStyle="1" w:styleId="765DB2EE7B844C3C958A2357007327EA">
    <w:name w:val="765DB2EE7B844C3C958A2357007327EA"/>
  </w:style>
  <w:style w:type="paragraph" w:customStyle="1" w:styleId="B016892A65D941F891C8D4CA324D423F">
    <w:name w:val="B016892A65D941F891C8D4CA324D423F"/>
  </w:style>
  <w:style w:type="paragraph" w:customStyle="1" w:styleId="F9AF1584D697413CBCA8558D33B2DAAE">
    <w:name w:val="F9AF1584D697413CBCA8558D33B2DAAE"/>
  </w:style>
  <w:style w:type="paragraph" w:customStyle="1" w:styleId="61960CD5D0514655BEB8FCEE5DA2A396">
    <w:name w:val="61960CD5D0514655BEB8FCEE5DA2A396"/>
  </w:style>
  <w:style w:type="paragraph" w:customStyle="1" w:styleId="17C288E5C46E4478A796FDA692138CE7">
    <w:name w:val="17C288E5C46E4478A796FDA692138CE7"/>
  </w:style>
  <w:style w:type="paragraph" w:customStyle="1" w:styleId="2B0282F4EFC248319F134244565BB7A0">
    <w:name w:val="2B0282F4EFC248319F134244565BB7A0"/>
  </w:style>
  <w:style w:type="paragraph" w:customStyle="1" w:styleId="D047A7EF02B1478593D50F38613096AB">
    <w:name w:val="D047A7EF02B1478593D50F38613096AB"/>
  </w:style>
  <w:style w:type="paragraph" w:customStyle="1" w:styleId="DE58CBBAB9884E5A899CCB17A7B1458E">
    <w:name w:val="DE58CBBAB9884E5A899CCB17A7B1458E"/>
  </w:style>
  <w:style w:type="paragraph" w:customStyle="1" w:styleId="A9A0735E0E7848E0867D16AEB4ADB89A">
    <w:name w:val="A9A0735E0E7848E0867D16AEB4ADB89A"/>
  </w:style>
  <w:style w:type="paragraph" w:customStyle="1" w:styleId="043D2426E7AB48309F42A1CD9BBA5453">
    <w:name w:val="043D2426E7AB48309F42A1CD9BBA5453"/>
  </w:style>
  <w:style w:type="paragraph" w:customStyle="1" w:styleId="889648D88A0147AE9C02C6B420798D90">
    <w:name w:val="889648D88A0147AE9C02C6B420798D90"/>
  </w:style>
  <w:style w:type="paragraph" w:customStyle="1" w:styleId="B134BE93C1754715AEA34C4306DBC68F">
    <w:name w:val="B134BE93C1754715AEA34C4306DBC68F"/>
  </w:style>
  <w:style w:type="paragraph" w:customStyle="1" w:styleId="FB61A69D4C5B412BAE7150416B756C87">
    <w:name w:val="FB61A69D4C5B412BAE7150416B756C87"/>
  </w:style>
  <w:style w:type="paragraph" w:customStyle="1" w:styleId="85B4C006E9DD43A88FFF629FC1FC0D1D">
    <w:name w:val="85B4C006E9DD43A88FFF629FC1FC0D1D"/>
    <w:rsid w:val="005379BA"/>
  </w:style>
  <w:style w:type="paragraph" w:customStyle="1" w:styleId="7EF8EF912C1F40089B691BEE1993DC04">
    <w:name w:val="7EF8EF912C1F40089B691BEE1993DC04"/>
    <w:rsid w:val="005379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Project was realized by:</Abstract>
  <CompanyAddress>Board Bazar, Gazipur – 1704, Bangladesh</CompanyAddress>
  <CompanyPhone>+8801630850283</CompanyPhone>
  <CompanyFax>amadou.elhabi237@gmail.com</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7AC12F57-3080-4C3A-B089-E7373E9E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359</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Student Record System</vt:lpstr>
    </vt:vector>
  </TitlesOfParts>
  <Company>IUT Dhaka</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Record System</dc:title>
  <dc:creator>Amadou Fopa</dc:creator>
  <cp:keywords>www.facebook.com/amadou.yuffon.olabi</cp:keywords>
  <cp:lastModifiedBy>Amadou Olabi FOPA YUFFON</cp:lastModifiedBy>
  <cp:revision>2</cp:revision>
  <cp:lastPrinted>2011-08-05T20:35:00Z</cp:lastPrinted>
  <dcterms:created xsi:type="dcterms:W3CDTF">2016-08-04T01:51:00Z</dcterms:created>
  <dcterms:modified xsi:type="dcterms:W3CDTF">2016-08-04T08:52:00Z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